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r>
        <w:t>8.2</w:t>
      </w:r>
    </w:p>
    <w:p>
      <w:r>
        <w:t>8.2.1</w:t>
      </w:r>
    </w:p>
    <w:p/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2660015" cy="139065"/>
            <wp:effectExtent l="0" t="0" r="6985" b="13335"/>
            <wp:docPr id="2" name="334E55B0-647D-440b-865C-3EC943EB4CBC-1" descr="/private/var/folders/y7/_dxbgjfd16g8grhzs9syx0980000gn/T/com.kingsoft.wpsoffice.mac/wpsoffice.bsrKzl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1" descr="/private/var/folders/y7/_dxbgjfd16g8grhzs9syx0980000gn/T/com.kingsoft.wpsoffice.mac/wpsoffice.bsrKzl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\[ &lt;HeadEntity, Property, TailEntity&gt; \] 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2148205" cy="294005"/>
            <wp:effectExtent l="0" t="0" r="10795" b="10795"/>
            <wp:docPr id="1" name="334E55B0-647D-440b-865C-3EC943EB4CBC-2" descr="/private/var/folders/y7/_dxbgjfd16g8grhzs9syx0980000gn/T/com.kingsoft.wpsoffice.mac/wpsoffice.YIwiUG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2" descr="/private/var/folders/y7/_dxbgjfd16g8grhzs9syx0980000gn/T/com.kingsoft.wpsoffice.mac/wpsoffice.YIwiUG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\bigcup\limits_{i}  &lt;deviceA, hasProperty, Attr _{i}&gt;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2367280" cy="1129030"/>
            <wp:effectExtent l="0" t="0" r="20320" b="13970"/>
            <wp:docPr id="4" name="334E55B0-647D-440b-865C-3EC943EB4CBC-3" descr="/private/var/folders/y7/_dxbgjfd16g8grhzs9syx0980000gn/T/com.kingsoft.wpsoffice.mac/wpsoffice.gPQoKk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3" descr="/private/var/folders/y7/_dxbgjfd16g8grhzs9syx0980000gn/T/com.kingsoft.wpsoffice.mac/wpsoffice.gPQoKk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\begin{aligned}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&amp; &lt;Sensor, hasID, Sensor\_id&gt;  \sqcap \\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&amp; &lt;Sensor, hasName, Sensor\_Name&gt; \sqcap \\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&amp; &lt;Sensor, hasType, Sesnor\_Type&gt; \sqcap\\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&amp; &lt;Sensor, located\_In, Location\_id&gt; \sqcap\\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&amp; &lt;Sensor, hasFunction, Function&gt; \sqcap \\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&amp; &lt;Sensor, hasAttr, Description&gt;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\end{aligned}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8.2.2</w:t>
      </w:r>
    </w:p>
    <w:p>
      <w:pPr>
        <w:rPr>
          <w:rFonts w:hint="default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3121025" cy="145415"/>
            <wp:effectExtent l="0" t="0" r="3175" b="6985"/>
            <wp:docPr id="5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PE_{i} := (Sensor\_id, Object\_id, Data, Timestamp)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8.2.3.1.1</w:t>
      </w: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1155065" cy="141605"/>
            <wp:effectExtent l="0" t="0" r="13335" b="10795"/>
            <wp:docPr id="9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T =\{t_{1}, t_{2}, \dots, t_{n}\}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268220" cy="171450"/>
            <wp:effectExtent l="0" t="0" r="17780" b="6350"/>
            <wp:docPr id="12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\forall k \in (i, j) \ ,  \ s_{k} = s_{i} \ OR \ s_{k} = s_{j}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297430" cy="293370"/>
            <wp:effectExtent l="0" t="0" r="13970" b="11430"/>
            <wp:docPr id="13" name="334E55B0-647D-440b-865C-3EC943EB4CBC-7" descr="/private/var/folders/y7/_dxbgjfd16g8grhzs9syx0980000gn/T/com.kingsoft.wpsoffice.mac/wpsoffice.hHSwuU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7" descr="/private/var/folders/y7/_dxbgjfd16g8grhzs9syx0980000gn/T/com.kingsoft.wpsoffice.mac/wpsoffice.hHSwuU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\forall k \in (i, j)\ , \ s_{k} = s_{i} + (k-i) \frac{s_{j} - s_{i}}{j-i}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8.2.3.1.2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670560" cy="401955"/>
            <wp:effectExtent l="0" t="0" r="15240" b="4445"/>
            <wp:docPr id="14" name="334E55B0-647D-440b-865C-3EC943EB4CBC-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8" descr="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Y_{n} =  \sum\limits_{i=1}^{N} x_{i}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1616075" cy="167640"/>
            <wp:effectExtent l="0" t="0" r="9525" b="10160"/>
            <wp:docPr id="16" name="334E55B0-647D-440b-865C-3EC943EB4CBC-9" descr="/private/var/folders/y7/_dxbgjfd16g8grhzs9syx0980000gn/T/com.kingsoft.wpsoffice.mac/wpsoffice.CRYjji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9" descr="/private/var/folders/y7/_dxbgjfd16g8grhzs9syx0980000gn/T/com.kingsoft.wpsoffice.mac/wpsoffice.CRYjji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\hat{s}_{t} = \beta s_{t} + (1-\beta)s_{t-1}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8.2.3.2.1</w:t>
      </w:r>
    </w:p>
    <w:p>
      <w:pPr>
        <w:rPr>
          <w:rFonts w:hint="default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849630" cy="855980"/>
            <wp:effectExtent l="0" t="0" r="13970" b="7620"/>
            <wp:docPr id="40" name="334E55B0-647D-440b-865C-3EC943EB4CBC-10" descr="/private/var/folders/y7/_dxbgjfd16g8grhzs9syx0980000gn/T/com.kingsoft.wpsoffice.mac/wpsoffice.TYKnpY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34E55B0-647D-440b-865C-3EC943EB4CBC-10" descr="/private/var/folders/y7/_dxbgjfd16g8grhzs9syx0980000gn/T/com.kingsoft.wpsoffice.mac/wpsoffice.TYKnpY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\begin{aligned}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&amp; B \ \rightarrow \  A | \exists R \\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&amp; R \ \rightarrow \  P | P^{-} \\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&amp; C \ \rightarrow \  B| \neg B \\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&amp; E \ \rightarrow \  R| \neg 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\end{aligned}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8.2.3.2.2 </w:t>
      </w:r>
    </w:p>
    <w:p>
      <w:pPr>
        <w:rPr>
          <w:rFonts w:hint="default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2446020" cy="360045"/>
            <wp:effectExtent l="0" t="0" r="17780" b="20955"/>
            <wp:docPr id="18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E(t)=\left\{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\begin{aligned}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True &amp; , \  if \ event  \ E \ is \ fired\ at\ time\ t\\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False &amp; , \ otherwise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\end{aligned}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\right.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8.4.3</w:t>
      </w: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1127125" cy="483235"/>
            <wp:effectExtent l="0" t="0" r="15875" b="24765"/>
            <wp:docPr id="25" name="334E55B0-647D-440b-865C-3EC943EB4CBC-12" descr="/private/var/folders/y7/_dxbgjfd16g8grhzs9syx0980000gn/T/com.kingsoft.wpsoffice.mac/wpsoffice.rHkDEN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4E55B0-647D-440b-865C-3EC943EB4CBC-12" descr="/private/var/folders/y7/_dxbgjfd16g8grhzs9syx0980000gn/T/com.kingsoft.wpsoffice.mac/wpsoffice.rHkDENwpsoffi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S(T) = \begin{bmatrix} a_{11} \ &amp; \cdots &amp; \ a_{1x} \\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\vdots \ &amp; \ddots \ &amp; \ \vdots\\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a_{t1} \ &amp; \ \cdots \ &amp; \ a_{tx} \end{bmatrix}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2287905" cy="508000"/>
            <wp:effectExtent l="0" t="0" r="23495" b="0"/>
            <wp:docPr id="26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B_{t \cdot x}=\left\{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\begin{aligned}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 &amp; , \  if \ S(T) \ misses \ a_{ij} \\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 &amp; , \  otherwise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\end{aligned}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\right.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1176655" cy="230505"/>
            <wp:effectExtent l="0" t="0" r="17145" b="23495"/>
            <wp:docPr id="27" name="334E55B0-647D-440b-865C-3EC943EB4CBC-14" descr="/private/var/folders/y7/_dxbgjfd16g8grhzs9syx0980000gn/T/com.kingsoft.wpsoffice.mac/wpsoffice.jyRfJr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4E55B0-647D-440b-865C-3EC943EB4CBC-14" descr="/private/var/folders/y7/_dxbgjfd16g8grhzs9syx0980000gn/T/com.kingsoft.wpsoffice.mac/wpsoffice.jyRfJr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\min_{M} || \ M \ - \ S \ ||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645285" cy="304800"/>
            <wp:effectExtent l="0" t="0" r="5715" b="0"/>
            <wp:docPr id="28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r = \frac{E[(X - EX)(Y - EY)]}{ \sigma_{X}  \sigma_{Y} 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20620" cy="139065"/>
            <wp:effectExtent l="0" t="0" r="17780" b="13335"/>
            <wp:docPr id="29" name="334E55B0-647D-440b-865C-3EC943EB4CBC-1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34E55B0-647D-440b-865C-3EC943EB4CBC-16" descr="wpsoff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Y= s_{0} + s_{1}x_{1} + s_{2}x_{2} + \dots + s_{k}x_{k}</w:t>
      </w:r>
      <w:bookmarkStart w:id="0" w:name="_GoBack"/>
      <w:bookmarkEnd w:id="0"/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1994535" cy="455295"/>
            <wp:effectExtent l="0" t="0" r="12065" b="1905"/>
            <wp:docPr id="30" name="334E55B0-647D-440b-865C-3EC943EB4CBC-1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4E55B0-647D-440b-865C-3EC943EB4CBC-17" descr="wpsoffi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259965" cy="140970"/>
            <wp:effectExtent l="0" t="0" r="635" b="11430"/>
            <wp:docPr id="31" name="334E55B0-647D-440b-865C-3EC943EB4CBC-1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34E55B0-647D-440b-865C-3EC943EB4CBC-18" descr="wpsoffi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011805" cy="198120"/>
            <wp:effectExtent l="0" t="0" r="10795" b="5080"/>
            <wp:docPr id="32" name="334E55B0-647D-440b-865C-3EC943EB4CBC-1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4E55B0-647D-440b-865C-3EC943EB4CBC-19" descr="wpsoffi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08175" cy="196850"/>
            <wp:effectExtent l="0" t="0" r="22225" b="6350"/>
            <wp:docPr id="34" name="334E55B0-647D-440b-865C-3EC943EB4CBC-20" descr="/private/var/folders/y7/_dxbgjfd16g8grhzs9syx0980000gn/T/com.kingsoft.wpsoffice.mac/wpsoffice.pRXioM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4E55B0-647D-440b-865C-3EC943EB4CBC-20" descr="/private/var/folders/y7/_dxbgjfd16g8grhzs9syx0980000gn/T/com.kingsoft.wpsoffice.mac/wpsoffice.pRXioMwpsoffi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362835" cy="130175"/>
            <wp:effectExtent l="0" t="0" r="24765" b="22225"/>
            <wp:docPr id="23" name="334E55B0-647D-440b-865C-3EC943EB4CBC-2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4E55B0-647D-440b-865C-3EC943EB4CBC-21" descr="wpsoffic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7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DCE8"/>
    <w:multiLevelType w:val="multilevel"/>
    <w:tmpl w:val="60C2DCE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eastAsia="STHeiti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BAB9A"/>
    <w:rsid w:val="1E970A77"/>
    <w:rsid w:val="27FEA397"/>
    <w:rsid w:val="2F5342FD"/>
    <w:rsid w:val="37B7D7AB"/>
    <w:rsid w:val="3B98B8AC"/>
    <w:rsid w:val="3BFCA6F5"/>
    <w:rsid w:val="3FBB4040"/>
    <w:rsid w:val="4FB30BCB"/>
    <w:rsid w:val="55D7A4E3"/>
    <w:rsid w:val="5ABEBFF0"/>
    <w:rsid w:val="5FDC0537"/>
    <w:rsid w:val="65BA194D"/>
    <w:rsid w:val="67FDE584"/>
    <w:rsid w:val="67FF8DD0"/>
    <w:rsid w:val="6B7E8797"/>
    <w:rsid w:val="6E3746A9"/>
    <w:rsid w:val="6E6F4BFF"/>
    <w:rsid w:val="6FAC6C16"/>
    <w:rsid w:val="6FCE648D"/>
    <w:rsid w:val="6FEFD626"/>
    <w:rsid w:val="78E591D0"/>
    <w:rsid w:val="7BD9FD2A"/>
    <w:rsid w:val="7CF22BCC"/>
    <w:rsid w:val="7CFB4DF6"/>
    <w:rsid w:val="7DD6A5EC"/>
    <w:rsid w:val="7ECE52F9"/>
    <w:rsid w:val="7EF695F2"/>
    <w:rsid w:val="7FBC0265"/>
    <w:rsid w:val="7FDEFF78"/>
    <w:rsid w:val="7FDF059E"/>
    <w:rsid w:val="87FEA624"/>
    <w:rsid w:val="A77E7E4B"/>
    <w:rsid w:val="B6D78B46"/>
    <w:rsid w:val="CFEAC784"/>
    <w:rsid w:val="DF4BB0B3"/>
    <w:rsid w:val="DF7FCE08"/>
    <w:rsid w:val="E3F70D6E"/>
    <w:rsid w:val="EB7DFCCB"/>
    <w:rsid w:val="EFDD5A79"/>
    <w:rsid w:val="F7935A69"/>
    <w:rsid w:val="F7FFE2CF"/>
    <w:rsid w:val="F9EB531C"/>
    <w:rsid w:val="F9FB75EE"/>
    <w:rsid w:val="FA1ECDEE"/>
    <w:rsid w:val="FBDF64C5"/>
    <w:rsid w:val="FC7E3717"/>
    <w:rsid w:val="FD7D20DD"/>
    <w:rsid w:val="FF7EE022"/>
    <w:rsid w:val="FFBF7FA2"/>
    <w:rsid w:val="FFD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ind w:left="432" w:hanging="432"/>
      <w:jc w:val="left"/>
      <w:outlineLvl w:val="0"/>
    </w:pPr>
    <w:rPr>
      <w:rFonts w:hint="eastAsia" w:ascii="宋体" w:hAnsi="宋体" w:eastAsia="STHeiti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DejaVu Sans" w:hAnsi="DejaVu Sans" w:eastAsia="STHeiti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360" w:lineRule="auto"/>
      <w:ind w:left="720" w:hanging="720"/>
      <w:outlineLvl w:val="2"/>
    </w:pPr>
    <w:rPr>
      <w:rFonts w:eastAsia="STHeit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240" w:lineRule="auto"/>
      <w:ind w:left="864" w:hanging="864"/>
      <w:outlineLvl w:val="3"/>
    </w:pPr>
    <w:rPr>
      <w:rFonts w:ascii="DejaVu Sans" w:hAnsi="DejaVu Sans" w:eastAsia="方正黑体_GBK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240" w:lineRule="auto"/>
      <w:ind w:left="1008" w:hanging="1008"/>
      <w:outlineLvl w:val="4"/>
    </w:pPr>
    <w:rPr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4"/>
    <w:basedOn w:val="1"/>
    <w:next w:val="1"/>
    <w:qFormat/>
    <w:uiPriority w:val="0"/>
    <w:rPr>
      <w:rFonts w:ascii="Calibri" w:hAnsi="Calibri" w:eastAsia="Heiti SC Medium"/>
    </w:rPr>
  </w:style>
  <w:style w:type="paragraph" w:customStyle="1" w:styleId="14">
    <w:name w:val="关键词"/>
    <w:basedOn w:val="1"/>
    <w:next w:val="1"/>
    <w:qFormat/>
    <w:uiPriority w:val="0"/>
    <w:rPr>
      <w:rFonts w:eastAsia="Heiti SC Medium"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netwang/Library/Containers/com.kingsoft.wpsoffice.mac/Data/built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"/>
    </extobj>
    <extobj name="334E55B0-647D-440b-865C-3EC943EB4CBC-6">
      <extobjdata type="334E55B0-647D-440b-865C-3EC943EB4CBC" data="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"/>
    </extobj>
    <extobj name="334E55B0-647D-440b-865C-3EC943EB4CBC-7">
      <extobjdata type="334E55B0-647D-440b-865C-3EC943EB4CBC" data="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"/>
    </extobj>
    <extobj name="334E55B0-647D-440b-865C-3EC943EB4CBC-8">
      <extobjdata type="334E55B0-647D-440b-865C-3EC943EB4CBC" data="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"/>
    </extobj>
    <extobj name="334E55B0-647D-440b-865C-3EC943EB4CBC-9">
      <extobjdata type="334E55B0-647D-440b-865C-3EC943EB4CBC" data="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"/>
    </extobj>
    <extobj name="334E55B0-647D-440b-865C-3EC943EB4CBC-10">
      <extobjdata type="334E55B0-647D-440b-865C-3EC943EB4CBC" data="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"/>
    </extobj>
    <extobj name="334E55B0-647D-440b-865C-3EC943EB4CBC-11">
      <extobjdata type="334E55B0-647D-440b-865C-3EC943EB4CBC" data="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"/>
    </extobj>
    <extobj name="334E55B0-647D-440b-865C-3EC943EB4CBC-12">
      <extobjdata type="334E55B0-647D-440b-865C-3EC943EB4CBC" data="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"/>
    </extobj>
    <extobj name="334E55B0-647D-440b-865C-3EC943EB4CBC-13">
      <extobjdata type="334E55B0-647D-440b-865C-3EC943EB4CBC" data="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"/>
    </extobj>
    <extobj name="334E55B0-647D-440b-865C-3EC943EB4CBC-14">
      <extobjdata type="334E55B0-647D-440b-865C-3EC943EB4CBC" data="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"/>
    </extobj>
    <extobj name="334E55B0-647D-440b-865C-3EC943EB4CBC-15">
      <extobjdata type="334E55B0-647D-440b-865C-3EC943EB4CBC" data="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"/>
    </extobj>
    <extobj name="334E55B0-647D-440b-865C-3EC943EB4CBC-16">
      <extobjdata type="334E55B0-647D-440b-865C-3EC943EB4CBC" data="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"/>
    </extobj>
    <extobj name="334E55B0-647D-440b-865C-3EC943EB4CBC-17">
      <extobjdata type="334E55B0-647D-440b-865C-3EC943EB4CBC" data="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"/>
    </extobj>
    <extobj name="334E55B0-647D-440b-865C-3EC943EB4CBC-18">
      <extobjdata type="334E55B0-647D-440b-865C-3EC943EB4CBC" data="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"/>
    </extobj>
    <extobj name="334E55B0-647D-440b-865C-3EC943EB4CBC-19">
      <extobjdata type="334E55B0-647D-440b-865C-3EC943EB4CBC" data="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"/>
    </extobj>
    <extobj name="334E55B0-647D-440b-865C-3EC943EB4CBC-20">
      <extobjdata type="334E55B0-647D-440b-865C-3EC943EB4CBC" data="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"/>
    </extobj>
    <extobj name="334E55B0-647D-440b-865C-3EC943EB4CBC-21">
      <extobjdata type="334E55B0-647D-440b-865C-3EC943EB4CBC" data="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2008-12-29T16:47:00Z</dcterms:created>
  <dc:creator>zhaoxinlei</dc:creator>
  <cp:lastModifiedBy>王骁tenet</cp:lastModifiedBy>
  <dcterms:modified xsi:type="dcterms:W3CDTF">2021-06-30T14:32:56Z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